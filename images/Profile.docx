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16" w:type="dxa"/>
        <w:tblInd w:w="-426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26"/>
        <w:gridCol w:w="720"/>
        <w:gridCol w:w="6470"/>
      </w:tblGrid>
      <w:tr w:rsidR="000629D5" w14:paraId="38037ECF" w14:textId="77777777" w:rsidTr="008D1FC4">
        <w:trPr>
          <w:trHeight w:val="4032"/>
        </w:trPr>
        <w:tc>
          <w:tcPr>
            <w:tcW w:w="4026" w:type="dxa"/>
            <w:tcBorders>
              <w:bottom w:val="single" w:sz="4" w:space="0" w:color="auto"/>
            </w:tcBorders>
            <w:vAlign w:val="bottom"/>
          </w:tcPr>
          <w:p w14:paraId="29D8D782" w14:textId="77947D13" w:rsidR="000629D5" w:rsidRDefault="00615012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GB" w:bidi="en-GB"/>
              </w:rPr>
              <w:drawing>
                <wp:inline distT="0" distB="0" distL="0" distR="0" wp14:anchorId="168F3EA9" wp14:editId="10639D82">
                  <wp:extent cx="2419350" cy="2419350"/>
                  <wp:effectExtent l="0" t="0" r="6350" b="6350"/>
                  <wp:docPr id="428276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276976" name="Picture 42827697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848" cy="2432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ED0511E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sdt>
            <w:sdtPr>
              <w:rPr>
                <w:lang w:val="en-GB"/>
              </w:rPr>
              <w:id w:val="-1711873194"/>
              <w:placeholder>
                <w:docPart w:val="6BEE9E96EDB6D647BD94729A62243BF7"/>
              </w:placeholder>
              <w:temporary/>
              <w:showingPlcHdr/>
              <w15:appearance w15:val="hidden"/>
            </w:sdtPr>
            <w:sdtContent>
              <w:p w14:paraId="07446206" w14:textId="77777777" w:rsidR="00615012" w:rsidRPr="00C31916" w:rsidRDefault="00615012" w:rsidP="00615012">
                <w:pPr>
                  <w:pStyle w:val="Heading3"/>
                  <w:rPr>
                    <w:lang w:val="en-GB"/>
                  </w:rPr>
                </w:pPr>
                <w:r w:rsidRPr="00615012">
                  <w:rPr>
                    <w:rStyle w:val="Heading1Char"/>
                  </w:rPr>
                  <w:t>Profile</w:t>
                </w:r>
              </w:p>
            </w:sdtContent>
          </w:sdt>
          <w:p w14:paraId="65712F02" w14:textId="77777777" w:rsidR="00615012" w:rsidRDefault="00615012" w:rsidP="00615012">
            <w:pPr>
              <w:spacing w:after="235" w:line="259" w:lineRule="auto"/>
            </w:pPr>
            <w:r>
              <w:t>As a beginner frontend developer, I am excited to take my first steps into the industry and apply my skills to real-world projects.</w:t>
            </w:r>
          </w:p>
          <w:p w14:paraId="42254DB9" w14:textId="77777777" w:rsidR="00615012" w:rsidRDefault="00615012" w:rsidP="00615012">
            <w:pPr>
              <w:spacing w:after="235" w:line="259" w:lineRule="auto"/>
            </w:pPr>
            <w:r>
              <w:t xml:space="preserve">I have a strong foundation in HTML, CSS, and JavaScript, and I am eager to continue learning and improving my coding abilities. I am particularly interested in developing responsive, user-friendly websites that prioritize usability and accessibility. </w:t>
            </w:r>
          </w:p>
          <w:p w14:paraId="431AECF8" w14:textId="58BFD8F6" w:rsidR="00846D4F" w:rsidRPr="00846D4F" w:rsidRDefault="00846D4F" w:rsidP="00615012"/>
          <w:p w14:paraId="1F005F7F" w14:textId="77777777" w:rsidR="00615012" w:rsidRPr="00A7604D" w:rsidRDefault="00615012" w:rsidP="00615012">
            <w:pPr>
              <w:pStyle w:val="Heading2"/>
              <w:rPr>
                <w:color w:val="7B3C17" w:themeColor="accent2" w:themeShade="80"/>
                <w:lang w:val="en-GB"/>
              </w:rPr>
            </w:pPr>
            <w:r>
              <w:rPr>
                <w:lang w:val="en-GB"/>
              </w:rPr>
              <w:t>professional experience</w:t>
            </w:r>
          </w:p>
          <w:p w14:paraId="6C5C5414" w14:textId="77777777" w:rsidR="00615012" w:rsidRPr="00AA20D7" w:rsidRDefault="00615012" w:rsidP="00615012">
            <w:pPr>
              <w:rPr>
                <w:lang w:val="en-UA" w:eastAsia="en-GB"/>
              </w:rPr>
            </w:pPr>
          </w:p>
          <w:p w14:paraId="2D1269A8" w14:textId="77777777" w:rsidR="00615012" w:rsidRPr="00047D81" w:rsidRDefault="00615012" w:rsidP="00615012">
            <w:pPr>
              <w:spacing w:after="0" w:line="259" w:lineRule="auto"/>
              <w:rPr>
                <w:bCs/>
                <w:lang w:val="en-UA" w:eastAsia="en-GB"/>
              </w:rPr>
            </w:pPr>
            <w:r w:rsidRPr="00047D81">
              <w:rPr>
                <w:bCs/>
                <w:lang w:val="en-UA" w:eastAsia="en-GB"/>
              </w:rPr>
              <w:t>I have a strong foundation in HTML, CSS, and JavaScript, and I am eager to continue learning and improving my coding abilities. I am particularly interested in developing responsive, user-friendly websites that prioritize usability and accessibility.</w:t>
            </w:r>
          </w:p>
          <w:p w14:paraId="366C20EF" w14:textId="77777777" w:rsidR="00615012" w:rsidRPr="00047D81" w:rsidRDefault="00615012" w:rsidP="00615012">
            <w:pPr>
              <w:spacing w:after="0" w:line="259" w:lineRule="auto"/>
              <w:rPr>
                <w:bCs/>
                <w:lang w:val="en-UA" w:eastAsia="en-GB"/>
              </w:rPr>
            </w:pPr>
          </w:p>
          <w:p w14:paraId="6D382E90" w14:textId="77777777" w:rsidR="00615012" w:rsidRPr="00047D81" w:rsidRDefault="00615012" w:rsidP="00615012">
            <w:pPr>
              <w:spacing w:after="0" w:line="259" w:lineRule="auto"/>
              <w:rPr>
                <w:bCs/>
              </w:rPr>
            </w:pPr>
            <w:r w:rsidRPr="00047D81">
              <w:rPr>
                <w:bCs/>
                <w:lang w:val="en-UA" w:eastAsia="en-GB"/>
              </w:rPr>
              <w:t>While I may not have extensive industry experience, I am a dedicated and enthusiastic learner who is eager to take on new challenges and grow in my role.</w:t>
            </w:r>
            <w:r w:rsidRPr="00047D81">
              <w:rPr>
                <w:rFonts w:ascii="Calibri" w:eastAsia="Calibri" w:hAnsi="Calibri" w:cs="Calibri"/>
                <w:bCs/>
              </w:rPr>
              <w:t xml:space="preserve"> </w:t>
            </w:r>
          </w:p>
          <w:p w14:paraId="042E7D22" w14:textId="5921FAB2" w:rsidR="008D1FC4" w:rsidRPr="008D1FC4" w:rsidRDefault="008D1FC4" w:rsidP="008D1FC4">
            <w:pPr>
              <w:pStyle w:val="Heading2"/>
              <w:rPr>
                <w:color w:val="7B3C17" w:themeColor="accent2" w:themeShade="80"/>
                <w:lang w:val="en-GB"/>
              </w:rPr>
            </w:pPr>
            <w:r>
              <w:rPr>
                <w:lang w:val="en-GB"/>
              </w:rPr>
              <w:t>EDUCATIONAND CERTIFICATES</w:t>
            </w:r>
          </w:p>
          <w:p w14:paraId="26C7C6BD" w14:textId="77777777" w:rsidR="008D1FC4" w:rsidRPr="008D1FC4" w:rsidRDefault="008D1FC4" w:rsidP="008D1FC4">
            <w:pPr>
              <w:rPr>
                <w:rFonts w:ascii="Segoe UI" w:eastAsia="Times New Roman" w:hAnsi="Segoe UI" w:cs="Segoe UI"/>
                <w:lang w:val="en-UA" w:eastAsia="en-GB"/>
              </w:rPr>
            </w:pPr>
          </w:p>
          <w:p w14:paraId="018CDF43" w14:textId="096946A4" w:rsidR="00615012" w:rsidRPr="00400668" w:rsidRDefault="00615012" w:rsidP="00615012">
            <w:pPr>
              <w:pStyle w:val="ListParagraph"/>
              <w:numPr>
                <w:ilvl w:val="0"/>
                <w:numId w:val="2"/>
              </w:numPr>
              <w:rPr>
                <w:rFonts w:ascii="Segoe UI" w:eastAsia="Times New Roman" w:hAnsi="Segoe UI" w:cs="Segoe UI"/>
                <w:sz w:val="22"/>
                <w:lang w:val="en-UA" w:eastAsia="en-GB"/>
              </w:rPr>
            </w:pPr>
            <w:r w:rsidRPr="008D1FC4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SheCodes</w:t>
            </w:r>
            <w:r w:rsidRPr="00400668">
              <w:rPr>
                <w:rFonts w:ascii="Segoe UI" w:eastAsia="Times New Roman" w:hAnsi="Segoe UI" w:cs="Segoe UI"/>
                <w:sz w:val="22"/>
                <w:lang w:eastAsia="en-GB"/>
              </w:rPr>
              <w:t xml:space="preserve"> </w:t>
            </w:r>
            <w:r w:rsidRPr="008D1FC4">
              <w:rPr>
                <w:rFonts w:ascii="Segoe UI" w:eastAsia="Times New Roman" w:hAnsi="Segoe UI" w:cs="Segoe UI"/>
                <w:i/>
                <w:iCs/>
                <w:sz w:val="20"/>
                <w:szCs w:val="20"/>
                <w:lang w:eastAsia="en-GB"/>
              </w:rPr>
              <w:t>Basics</w:t>
            </w:r>
            <w:r w:rsidRPr="008D1FC4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 xml:space="preserve"> </w:t>
            </w:r>
          </w:p>
          <w:p w14:paraId="145DB009" w14:textId="77777777" w:rsidR="00615012" w:rsidRPr="00400668" w:rsidRDefault="00615012" w:rsidP="00615012">
            <w:pPr>
              <w:ind w:left="720"/>
              <w:rPr>
                <w:lang w:val="en-NZ" w:eastAsia="en-NZ" w:bidi="en-NZ"/>
              </w:rPr>
            </w:pPr>
            <w:r w:rsidRPr="00400668">
              <w:rPr>
                <w:lang w:val="en-NZ" w:eastAsia="en-NZ" w:bidi="en-NZ"/>
              </w:rPr>
              <w:t xml:space="preserve">Issue date June 13,  2022 </w:t>
            </w:r>
          </w:p>
          <w:p w14:paraId="69370091" w14:textId="77777777" w:rsidR="00615012" w:rsidRPr="00400668" w:rsidRDefault="00615012" w:rsidP="00615012">
            <w:pPr>
              <w:ind w:left="720"/>
              <w:rPr>
                <w:lang w:val="en-NZ" w:eastAsia="en-NZ" w:bidi="en-NZ"/>
              </w:rPr>
            </w:pPr>
          </w:p>
          <w:p w14:paraId="7E1DA1F6" w14:textId="77777777" w:rsidR="00615012" w:rsidRPr="00400668" w:rsidRDefault="00615012" w:rsidP="00615012">
            <w:pPr>
              <w:pStyle w:val="ListParagraph"/>
              <w:numPr>
                <w:ilvl w:val="0"/>
                <w:numId w:val="2"/>
              </w:numPr>
              <w:rPr>
                <w:sz w:val="22"/>
                <w:lang w:val="en-NZ" w:eastAsia="en-NZ" w:bidi="en-NZ"/>
              </w:rPr>
            </w:pPr>
            <w:r w:rsidRPr="008D1FC4">
              <w:rPr>
                <w:sz w:val="24"/>
                <w:szCs w:val="24"/>
              </w:rPr>
              <w:t>SheCodes</w:t>
            </w:r>
            <w:r w:rsidRPr="00400668">
              <w:rPr>
                <w:sz w:val="22"/>
              </w:rPr>
              <w:t xml:space="preserve"> </w:t>
            </w:r>
            <w:r w:rsidRPr="008D1FC4">
              <w:rPr>
                <w:i/>
                <w:iCs/>
                <w:sz w:val="20"/>
                <w:szCs w:val="20"/>
              </w:rPr>
              <w:t>Plus</w:t>
            </w:r>
            <w:r w:rsidRPr="00400668">
              <w:rPr>
                <w:sz w:val="22"/>
              </w:rPr>
              <w:br/>
              <w:t>Issue date October 31, 2022</w:t>
            </w:r>
          </w:p>
          <w:p w14:paraId="51DB5673" w14:textId="77777777" w:rsidR="00615012" w:rsidRPr="00400668" w:rsidRDefault="00615012" w:rsidP="00615012">
            <w:pPr>
              <w:ind w:left="720"/>
              <w:rPr>
                <w:lang w:val="en-NZ" w:eastAsia="en-NZ" w:bidi="en-NZ"/>
              </w:rPr>
            </w:pPr>
          </w:p>
          <w:p w14:paraId="66904BD2" w14:textId="77777777" w:rsidR="00615012" w:rsidRPr="00400668" w:rsidRDefault="00615012" w:rsidP="00615012">
            <w:pPr>
              <w:pStyle w:val="ListParagraph"/>
              <w:numPr>
                <w:ilvl w:val="0"/>
                <w:numId w:val="2"/>
              </w:numPr>
              <w:rPr>
                <w:sz w:val="22"/>
                <w:lang w:val="en-NZ" w:eastAsia="en-NZ" w:bidi="en-NZ"/>
              </w:rPr>
            </w:pPr>
            <w:r w:rsidRPr="008D1FC4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SheCodes</w:t>
            </w:r>
            <w:r w:rsidRPr="00400668">
              <w:rPr>
                <w:rFonts w:ascii="Segoe UI" w:eastAsia="Times New Roman" w:hAnsi="Segoe UI" w:cs="Segoe UI"/>
                <w:sz w:val="22"/>
                <w:lang w:eastAsia="en-GB"/>
              </w:rPr>
              <w:t xml:space="preserve"> </w:t>
            </w:r>
            <w:r w:rsidRPr="008D1FC4">
              <w:rPr>
                <w:rFonts w:ascii="Segoe UI" w:eastAsia="Times New Roman" w:hAnsi="Segoe UI" w:cs="Segoe UI"/>
                <w:i/>
                <w:iCs/>
                <w:sz w:val="20"/>
                <w:szCs w:val="20"/>
                <w:lang w:eastAsia="en-GB"/>
              </w:rPr>
              <w:t>Responsive</w:t>
            </w:r>
          </w:p>
          <w:p w14:paraId="48B9B385" w14:textId="77777777" w:rsidR="00615012" w:rsidRPr="00400668" w:rsidRDefault="00615012" w:rsidP="00615012">
            <w:pPr>
              <w:rPr>
                <w:lang w:val="en-NZ" w:eastAsia="en-NZ" w:bidi="en-NZ"/>
              </w:rPr>
            </w:pPr>
            <w:r w:rsidRPr="00400668">
              <w:rPr>
                <w:lang w:val="en-NZ" w:eastAsia="en-NZ" w:bidi="en-NZ"/>
              </w:rPr>
              <w:t xml:space="preserve">               Issue date May  2,  2023</w:t>
            </w:r>
          </w:p>
          <w:p w14:paraId="59414511" w14:textId="29C95FA8" w:rsidR="000629D5" w:rsidRDefault="000629D5" w:rsidP="00846D4F"/>
        </w:tc>
      </w:tr>
      <w:tr w:rsidR="000629D5" w14:paraId="11C445B8" w14:textId="77777777" w:rsidTr="00BE752B">
        <w:trPr>
          <w:trHeight w:val="9504"/>
        </w:trPr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498AC" w14:textId="1F89E749" w:rsidR="000629D5" w:rsidRPr="00615012" w:rsidRDefault="00615012" w:rsidP="00BE752B">
            <w:pPr>
              <w:pStyle w:val="Title"/>
              <w:jc w:val="center"/>
              <w:rPr>
                <w:sz w:val="48"/>
                <w:szCs w:val="48"/>
              </w:rPr>
            </w:pPr>
            <w:r w:rsidRPr="00615012">
              <w:rPr>
                <w:sz w:val="48"/>
                <w:szCs w:val="48"/>
              </w:rPr>
              <w:t>Lilyia drozdovska</w:t>
            </w:r>
          </w:p>
          <w:p w14:paraId="723F1C33" w14:textId="33DF0122" w:rsidR="00615012" w:rsidRPr="0087232A" w:rsidRDefault="00615012" w:rsidP="00BE752B">
            <w:pPr>
              <w:spacing w:after="160" w:line="259" w:lineRule="auto"/>
              <w:jc w:val="center"/>
            </w:pPr>
            <w:r w:rsidRPr="0087232A">
              <w:t>Front-End Developer</w:t>
            </w:r>
          </w:p>
          <w:p w14:paraId="0C01F7A6" w14:textId="2EE202E7" w:rsidR="000629D5" w:rsidRDefault="000629D5" w:rsidP="00BE752B">
            <w:pPr>
              <w:pStyle w:val="Subtitle"/>
              <w:jc w:val="center"/>
              <w:rPr>
                <w:color w:val="auto"/>
                <w:spacing w:val="1"/>
                <w:w w:val="97"/>
                <w:sz w:val="18"/>
                <w:szCs w:val="22"/>
              </w:rPr>
            </w:pPr>
          </w:p>
          <w:p w14:paraId="428643D7" w14:textId="1A970FE6" w:rsidR="000629D5" w:rsidRDefault="000629D5" w:rsidP="00BE752B">
            <w:pPr>
              <w:jc w:val="center"/>
            </w:pPr>
          </w:p>
          <w:sdt>
            <w:sdtPr>
              <w:id w:val="-1954003311"/>
              <w:placeholder>
                <w:docPart w:val="99913129FE4258408A0EB2097621D2A3"/>
              </w:placeholder>
              <w:temporary/>
              <w:showingPlcHdr/>
              <w15:appearance w15:val="hidden"/>
            </w:sdtPr>
            <w:sdtContent>
              <w:p w14:paraId="585871C3" w14:textId="52AF024A" w:rsidR="00615012" w:rsidRPr="008D1FC4" w:rsidRDefault="000629D5" w:rsidP="00BE752B">
                <w:pPr>
                  <w:pStyle w:val="Heading2"/>
                  <w:jc w:val="center"/>
                </w:pPr>
                <w:r w:rsidRPr="00846D4F">
                  <w:rPr>
                    <w:rStyle w:val="Heading2Char"/>
                    <w:b/>
                    <w:lang w:val="en-GB" w:bidi="en-GB"/>
                  </w:rPr>
                  <w:t>CONTACT</w:t>
                </w:r>
              </w:p>
            </w:sdtContent>
          </w:sdt>
          <w:p w14:paraId="48484684" w14:textId="3049B8A2" w:rsidR="008322D1" w:rsidRDefault="00BE752B" w:rsidP="00BE752B">
            <w:pPr>
              <w:rPr>
                <w:color w:val="775F55" w:themeColor="text2"/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74E7004" wp14:editId="7E6708CD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43180</wp:posOffset>
                      </wp:positionV>
                      <wp:extent cx="1828800" cy="235585"/>
                      <wp:effectExtent l="0" t="0" r="9525" b="18415"/>
                      <wp:wrapSquare wrapText="bothSides"/>
                      <wp:docPr id="202956748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454CA1" w14:textId="250E57A3" w:rsidR="00BE752B" w:rsidRPr="00BE752B" w:rsidRDefault="00BE752B" w:rsidP="00B75309">
                                  <w:pPr>
                                    <w:rPr>
                                      <w:noProof/>
                                      <w:color w:val="716767" w:themeColor="accent6" w:themeShade="BF"/>
                                      <w:sz w:val="18"/>
                                      <w:szCs w:val="18"/>
                                      <w:lang w:val="uk-UA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716767" w:themeColor="accent6" w:themeShade="BF"/>
                                      <w:sz w:val="18"/>
                                      <w:szCs w:val="18"/>
                                      <w:lang w:val="uk-UA"/>
                                    </w:rPr>
                                    <w:t>+380938855829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4E70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4.5pt;margin-top:3.4pt;width:2in;height:18.55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" filled="f" strokeweight=".5pt">
                      <v:fill o:detectmouseclick="t"/>
                      <v:textbox>
                        <w:txbxContent>
                          <w:p w14:paraId="50454CA1" w14:textId="250E57A3" w:rsidR="00BE752B" w:rsidRPr="00BE752B" w:rsidRDefault="00BE752B" w:rsidP="00B75309">
                            <w:pPr>
                              <w:rPr>
                                <w:noProof/>
                                <w:color w:val="716767" w:themeColor="accent6" w:themeShade="BF"/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noProof/>
                                <w:color w:val="716767" w:themeColor="accent6" w:themeShade="BF"/>
                                <w:sz w:val="18"/>
                                <w:szCs w:val="18"/>
                                <w:lang w:val="uk-UA"/>
                              </w:rPr>
                              <w:t>+380938855829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8D1FC4">
              <w:rPr>
                <w:noProof/>
                <w:color w:val="716767" w:themeColor="accent6" w:themeShade="BF"/>
                <w:sz w:val="18"/>
                <w:szCs w:val="18"/>
              </w:rPr>
              <w:drawing>
                <wp:anchor distT="0" distB="0" distL="114300" distR="114300" simplePos="0" relativeHeight="251673600" behindDoc="0" locked="0" layoutInCell="1" allowOverlap="1" wp14:anchorId="4389F4DD" wp14:editId="4D6E5460">
                  <wp:simplePos x="0" y="0"/>
                  <wp:positionH relativeFrom="margin">
                    <wp:posOffset>96520</wp:posOffset>
                  </wp:positionH>
                  <wp:positionV relativeFrom="margin">
                    <wp:posOffset>2247900</wp:posOffset>
                  </wp:positionV>
                  <wp:extent cx="175260" cy="193675"/>
                  <wp:effectExtent l="0" t="0" r="2540" b="0"/>
                  <wp:wrapSquare wrapText="bothSides"/>
                  <wp:docPr id="1205026855" name="Picture 1205026855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026855" name="Picture 1205026855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22D1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71292302" wp14:editId="6DA06D69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341630</wp:posOffset>
                  </wp:positionV>
                  <wp:extent cx="178435" cy="194310"/>
                  <wp:effectExtent l="0" t="0" r="0" b="0"/>
                  <wp:wrapNone/>
                  <wp:docPr id="730" name="Picture 1">
                    <a:hlinkClick xmlns:a="http://schemas.openxmlformats.org/drawingml/2006/main" r:id="rId12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" name="Picture 730">
                            <a:hlinkClick r:id="rId12"/>
                          </pic:cNvPr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" cy="19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1DD6D00" w14:textId="77777777" w:rsidR="008322D1" w:rsidRDefault="008322D1" w:rsidP="00BE752B">
            <w:pPr>
              <w:jc w:val="center"/>
              <w:rPr>
                <w:color w:val="775F55" w:themeColor="text2"/>
                <w:lang w:val="en-GB"/>
              </w:rPr>
            </w:pPr>
          </w:p>
          <w:p w14:paraId="1627715A" w14:textId="17C5FF3C" w:rsidR="008322D1" w:rsidRPr="008322D1" w:rsidRDefault="008322D1" w:rsidP="00BE752B">
            <w:pPr>
              <w:jc w:val="center"/>
              <w:rPr>
                <w:color w:val="775F55" w:themeColor="text2"/>
                <w:lang w:val="en-GB"/>
              </w:rPr>
            </w:pPr>
            <w:r w:rsidRPr="008322D1">
              <w:rPr>
                <w:color w:val="775F55" w:themeColor="text2"/>
                <w:lang w:val="en-GB"/>
              </w:rPr>
              <w:t>belyashova.liya@gmail.com</w:t>
            </w:r>
          </w:p>
          <w:p w14:paraId="02344F15" w14:textId="35050546" w:rsidR="008322D1" w:rsidRPr="008322D1" w:rsidRDefault="00E0586A" w:rsidP="00BE752B">
            <w:pPr>
              <w:jc w:val="center"/>
              <w:rPr>
                <w:color w:val="775F55" w:themeColor="text2"/>
                <w:lang w:val="en-GB"/>
              </w:rPr>
            </w:pPr>
            <w:r w:rsidRPr="00C942F8">
              <w:rPr>
                <w:noProof/>
              </w:rPr>
              <w:pict w14:anchorId="6B4443BD">
                <v:shape id="Picture 2040402458" o:spid="_x0000_i1025" type="#_x0000_t75" alt="" style="width:13.8pt;height:15.25pt;visibility:visible;mso-wrap-style:square;mso-width-percent:0;mso-height-percent:0;mso-width-percent:0;mso-height-percent:0">
                  <v:imagedata r:id="rId14" o:title=""/>
                </v:shape>
              </w:pict>
            </w:r>
            <w:r w:rsidR="008322D1" w:rsidRPr="008322D1">
              <w:rPr>
                <w:color w:val="775F55" w:themeColor="text2"/>
                <w:lang w:val="en-GB"/>
              </w:rPr>
              <w:t>https://www.linkedin.com/in/lilya-drozdovska-ba44301a6/</w:t>
            </w:r>
          </w:p>
          <w:p w14:paraId="563C6272" w14:textId="20CD6D66" w:rsidR="00615012" w:rsidRPr="008322D1" w:rsidRDefault="008322D1" w:rsidP="00BE752B">
            <w:pPr>
              <w:jc w:val="center"/>
              <w:rPr>
                <w:color w:val="775F55" w:themeColor="text2"/>
                <w:lang w:val="uk-UA"/>
              </w:rPr>
            </w:pPr>
            <w:r w:rsidRPr="008D1FC4">
              <w:rPr>
                <w:noProof/>
                <w:color w:val="716767" w:themeColor="accent6" w:themeShade="BF"/>
                <w:sz w:val="18"/>
                <w:szCs w:val="18"/>
              </w:rPr>
              <w:drawing>
                <wp:anchor distT="0" distB="0" distL="114300" distR="114300" simplePos="0" relativeHeight="251670528" behindDoc="0" locked="0" layoutInCell="1" allowOverlap="1" wp14:anchorId="7BAE098A" wp14:editId="5EB0EE9D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5080</wp:posOffset>
                  </wp:positionV>
                  <wp:extent cx="178435" cy="194310"/>
                  <wp:effectExtent l="0" t="0" r="0" b="0"/>
                  <wp:wrapNone/>
                  <wp:docPr id="977276555" name="Picture 9772765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" name="Picture 73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" cy="19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22D1">
              <w:rPr>
                <w:color w:val="775F55" w:themeColor="text2"/>
                <w:lang w:val="en-GB"/>
              </w:rPr>
              <w:t>https://github.com/drozdovskal</w:t>
            </w:r>
          </w:p>
          <w:p w14:paraId="014EF45A" w14:textId="5C26552B" w:rsidR="008322D1" w:rsidRDefault="008322D1" w:rsidP="00BE752B">
            <w:pPr>
              <w:jc w:val="center"/>
              <w:rPr>
                <w:color w:val="716767" w:themeColor="accent6" w:themeShade="BF"/>
                <w:sz w:val="18"/>
                <w:szCs w:val="18"/>
                <w:lang w:val="en-GB"/>
              </w:rPr>
            </w:pPr>
            <w:r w:rsidRPr="008D1FC4">
              <w:rPr>
                <w:noProof/>
                <w:color w:val="716767" w:themeColor="accent6" w:themeShade="BF"/>
                <w:sz w:val="18"/>
                <w:szCs w:val="18"/>
              </w:rPr>
              <w:drawing>
                <wp:anchor distT="0" distB="0" distL="114300" distR="114300" simplePos="0" relativeHeight="251672576" behindDoc="0" locked="0" layoutInCell="1" allowOverlap="1" wp14:anchorId="15B6F44D" wp14:editId="26C6EF2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106680</wp:posOffset>
                  </wp:positionV>
                  <wp:extent cx="178435" cy="194310"/>
                  <wp:effectExtent l="0" t="0" r="0" b="0"/>
                  <wp:wrapNone/>
                  <wp:docPr id="1723073286" name="Picture 17230732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" name="Picture 73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" cy="19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E994738" w14:textId="3A41971D" w:rsidR="008322D1" w:rsidRPr="008D1FC4" w:rsidRDefault="008322D1" w:rsidP="00BE752B">
            <w:pPr>
              <w:jc w:val="center"/>
              <w:rPr>
                <w:color w:val="716767" w:themeColor="accent6" w:themeShade="BF"/>
                <w:sz w:val="18"/>
                <w:szCs w:val="18"/>
                <w:lang w:val="en-GB"/>
              </w:rPr>
            </w:pPr>
            <w:r w:rsidRPr="008D1FC4">
              <w:rPr>
                <w:color w:val="716767" w:themeColor="accent6" w:themeShade="BF"/>
                <w:sz w:val="18"/>
                <w:szCs w:val="18"/>
                <w:lang w:val="en-GB"/>
              </w:rPr>
              <w:t>based in Kyiv, Ukraine</w:t>
            </w:r>
          </w:p>
          <w:p w14:paraId="65998727" w14:textId="459E3886" w:rsidR="00615012" w:rsidRPr="00A7604D" w:rsidRDefault="00615012" w:rsidP="00BE752B">
            <w:pPr>
              <w:jc w:val="center"/>
              <w:rPr>
                <w:color w:val="775F55" w:themeColor="text2"/>
                <w:lang w:val="en-GB"/>
              </w:rPr>
            </w:pPr>
          </w:p>
          <w:p w14:paraId="2B1DDB1D" w14:textId="61EB47B7" w:rsidR="008322D1" w:rsidRPr="008D1FC4" w:rsidRDefault="008322D1" w:rsidP="00BE752B">
            <w:pPr>
              <w:jc w:val="center"/>
              <w:rPr>
                <w:color w:val="716767" w:themeColor="accent6" w:themeShade="BF"/>
                <w:sz w:val="18"/>
                <w:szCs w:val="18"/>
                <w:lang w:val="en-GB"/>
              </w:rPr>
            </w:pPr>
          </w:p>
          <w:p w14:paraId="2AA1248A" w14:textId="77777777" w:rsidR="008322D1" w:rsidRDefault="008322D1" w:rsidP="00BE752B">
            <w:pPr>
              <w:jc w:val="center"/>
              <w:rPr>
                <w:color w:val="716767" w:themeColor="accent6" w:themeShade="BF"/>
                <w:sz w:val="18"/>
                <w:szCs w:val="18"/>
                <w:lang w:val="en-GB"/>
              </w:rPr>
            </w:pPr>
          </w:p>
          <w:p w14:paraId="3B4CFF19" w14:textId="77777777" w:rsidR="008322D1" w:rsidRDefault="008322D1" w:rsidP="00BE752B">
            <w:pPr>
              <w:jc w:val="center"/>
              <w:rPr>
                <w:color w:val="716767" w:themeColor="accent6" w:themeShade="BF"/>
                <w:sz w:val="18"/>
                <w:szCs w:val="18"/>
                <w:lang w:val="en-GB"/>
              </w:rPr>
            </w:pPr>
          </w:p>
          <w:p w14:paraId="336BAC9F" w14:textId="5401910B" w:rsidR="008322D1" w:rsidRPr="008D1FC4" w:rsidRDefault="008322D1" w:rsidP="00BE752B">
            <w:pPr>
              <w:jc w:val="center"/>
              <w:rPr>
                <w:color w:val="716767" w:themeColor="accent6" w:themeShade="BF"/>
                <w:sz w:val="18"/>
                <w:szCs w:val="18"/>
                <w:lang w:val="en-GB"/>
              </w:rPr>
            </w:pPr>
            <w:r>
              <w:rPr>
                <w:color w:val="716767" w:themeColor="accent6" w:themeShade="BF"/>
                <w:sz w:val="18"/>
                <w:szCs w:val="18"/>
                <w:lang w:val="en-GB"/>
              </w:rPr>
              <w:fldChar w:fldCharType="begin"/>
            </w:r>
            <w:r>
              <w:rPr>
                <w:color w:val="716767" w:themeColor="accent6" w:themeShade="BF"/>
                <w:sz w:val="18"/>
                <w:szCs w:val="18"/>
                <w:lang w:val="en-GB"/>
              </w:rPr>
              <w:instrText xml:space="preserve"> HYPERLINK "mailto:</w:instrText>
            </w:r>
            <w:r w:rsidRPr="008322D1">
              <w:rPr>
                <w:color w:val="716767" w:themeColor="accent6" w:themeShade="BF"/>
                <w:sz w:val="18"/>
                <w:szCs w:val="18"/>
                <w:lang w:val="en-GB"/>
              </w:rPr>
              <w:instrText>belyashova.liya@gmail.com</w:instrText>
            </w:r>
            <w:r>
              <w:rPr>
                <w:color w:val="716767" w:themeColor="accent6" w:themeShade="BF"/>
                <w:sz w:val="18"/>
                <w:szCs w:val="18"/>
                <w:lang w:val="en-GB"/>
              </w:rPr>
              <w:instrText xml:space="preserve">" </w:instrText>
            </w:r>
            <w:r>
              <w:rPr>
                <w:color w:val="716767" w:themeColor="accent6" w:themeShade="BF"/>
                <w:sz w:val="18"/>
                <w:szCs w:val="18"/>
                <w:lang w:val="en-GB"/>
              </w:rPr>
              <w:fldChar w:fldCharType="separate"/>
            </w:r>
            <w:r w:rsidRPr="00D14424">
              <w:rPr>
                <w:rStyle w:val="Hyperlink"/>
                <w:sz w:val="18"/>
                <w:szCs w:val="18"/>
                <w:lang w:val="en-GB"/>
                <w14:textFill>
                  <w14:solidFill>
                    <w14:schemeClr w14:val="accent2">
                      <w14:lumMod w14:val="75000"/>
                      <w14:lumMod w14:val="75000"/>
                    </w14:schemeClr>
                  </w14:solidFill>
                </w14:textFill>
              </w:rPr>
              <w:t>belyashova.liya@gmail.com</w:t>
            </w:r>
            <w:r>
              <w:rPr>
                <w:color w:val="716767" w:themeColor="accent6" w:themeShade="BF"/>
                <w:sz w:val="18"/>
                <w:szCs w:val="18"/>
                <w:lang w:val="en-GB"/>
              </w:rPr>
              <w:fldChar w:fldCharType="end"/>
            </w:r>
          </w:p>
          <w:p w14:paraId="44CA155F" w14:textId="77777777" w:rsidR="008322D1" w:rsidRPr="008D1FC4" w:rsidRDefault="008322D1" w:rsidP="00BE752B">
            <w:pPr>
              <w:spacing w:line="276" w:lineRule="auto"/>
              <w:jc w:val="center"/>
              <w:rPr>
                <w:color w:val="716767" w:themeColor="accent6" w:themeShade="BF"/>
                <w:sz w:val="18"/>
                <w:szCs w:val="18"/>
                <w:lang w:val="en-GB"/>
              </w:rPr>
            </w:pPr>
            <w:r w:rsidRPr="008D1FC4">
              <w:rPr>
                <w:noProof/>
                <w:color w:val="716767" w:themeColor="accent6" w:themeShade="BF"/>
                <w:sz w:val="18"/>
                <w:szCs w:val="18"/>
              </w:rPr>
              <w:drawing>
                <wp:inline distT="0" distB="0" distL="0" distR="0" wp14:anchorId="42D46C83" wp14:editId="6A53A957">
                  <wp:extent cx="178435" cy="194310"/>
                  <wp:effectExtent l="0" t="0" r="0" b="0"/>
                  <wp:docPr id="935423512" name="Picture 9354235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" name="Picture 73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64" cy="194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8" w:history="1">
              <w:r w:rsidRPr="008D1FC4">
                <w:rPr>
                  <w:rStyle w:val="Hyperlink"/>
                  <w:color w:val="716767" w:themeColor="accent6" w:themeShade="BF"/>
                  <w:sz w:val="18"/>
                  <w:szCs w:val="18"/>
                  <w:lang w:val="en-GB"/>
                </w:rPr>
                <w:t>https://www.linkedin.com/in/lilya-drozdovska-ba44301a6/</w:t>
              </w:r>
            </w:hyperlink>
          </w:p>
          <w:p w14:paraId="17A2AD8A" w14:textId="77777777" w:rsidR="008322D1" w:rsidRPr="008D1FC4" w:rsidRDefault="008322D1" w:rsidP="00BE752B">
            <w:pPr>
              <w:jc w:val="center"/>
              <w:rPr>
                <w:color w:val="716767" w:themeColor="accent6" w:themeShade="BF"/>
                <w:sz w:val="18"/>
                <w:szCs w:val="18"/>
                <w:lang w:val="en-GB"/>
              </w:rPr>
            </w:pPr>
            <w:r w:rsidRPr="008D1FC4">
              <w:rPr>
                <w:noProof/>
                <w:color w:val="716767" w:themeColor="accent6" w:themeShade="BF"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269460F3" wp14:editId="255804C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65405</wp:posOffset>
                  </wp:positionV>
                  <wp:extent cx="178435" cy="194310"/>
                  <wp:effectExtent l="0" t="0" r="0" b="0"/>
                  <wp:wrapNone/>
                  <wp:docPr id="2076209160" name="Picture 20762091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" name="Picture 73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" cy="19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6E83A4F" w14:textId="77777777" w:rsidR="008322D1" w:rsidRPr="008D1FC4" w:rsidRDefault="008322D1" w:rsidP="00BE752B">
            <w:pPr>
              <w:jc w:val="center"/>
              <w:rPr>
                <w:color w:val="716767" w:themeColor="accent6" w:themeShade="BF"/>
                <w:sz w:val="18"/>
                <w:szCs w:val="18"/>
                <w:lang w:val="en-GB"/>
              </w:rPr>
            </w:pPr>
            <w:hyperlink r:id="rId19" w:history="1">
              <w:r w:rsidRPr="008D1FC4">
                <w:rPr>
                  <w:rStyle w:val="Hyperlink"/>
                  <w:color w:val="716767" w:themeColor="accent6" w:themeShade="BF"/>
                  <w:sz w:val="18"/>
                  <w:szCs w:val="18"/>
                  <w:lang w:val="en-GB"/>
                </w:rPr>
                <w:t>https://github.com/drozdovskal</w:t>
              </w:r>
            </w:hyperlink>
          </w:p>
          <w:p w14:paraId="2611C4DD" w14:textId="1A2B2BEC" w:rsidR="008322D1" w:rsidRPr="008D1FC4" w:rsidRDefault="008322D1" w:rsidP="00BE752B">
            <w:pPr>
              <w:jc w:val="center"/>
              <w:rPr>
                <w:color w:val="716767" w:themeColor="accent6" w:themeShade="BF"/>
                <w:sz w:val="18"/>
                <w:szCs w:val="18"/>
                <w:lang w:val="en-GB"/>
              </w:rPr>
            </w:pPr>
            <w:r w:rsidRPr="008D1FC4">
              <w:rPr>
                <w:noProof/>
                <w:color w:val="716767" w:themeColor="accent6" w:themeShade="BF"/>
                <w:sz w:val="18"/>
                <w:szCs w:val="18"/>
              </w:rPr>
              <w:drawing>
                <wp:anchor distT="0" distB="0" distL="114300" distR="114300" simplePos="0" relativeHeight="251665408" behindDoc="0" locked="0" layoutInCell="1" allowOverlap="1" wp14:anchorId="3CBCDAA1" wp14:editId="341C282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106680</wp:posOffset>
                  </wp:positionV>
                  <wp:extent cx="178435" cy="194310"/>
                  <wp:effectExtent l="0" t="0" r="0" b="0"/>
                  <wp:wrapNone/>
                  <wp:docPr id="1521100339" name="Picture 15211003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" name="Picture 73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" cy="19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BA15CC" w14:textId="77777777" w:rsidR="008322D1" w:rsidRPr="008D1FC4" w:rsidRDefault="008322D1" w:rsidP="00BE752B">
            <w:pPr>
              <w:jc w:val="center"/>
              <w:rPr>
                <w:color w:val="716767" w:themeColor="accent6" w:themeShade="BF"/>
                <w:sz w:val="18"/>
                <w:szCs w:val="18"/>
                <w:lang w:val="en-GB"/>
              </w:rPr>
            </w:pPr>
            <w:r w:rsidRPr="008D1FC4">
              <w:rPr>
                <w:color w:val="716767" w:themeColor="accent6" w:themeShade="BF"/>
                <w:sz w:val="18"/>
                <w:szCs w:val="18"/>
                <w:lang w:val="en-GB"/>
              </w:rPr>
              <w:t>based in Kyiv, Ukraine</w:t>
            </w:r>
          </w:p>
          <w:p w14:paraId="7C57C64A" w14:textId="12D759FE" w:rsidR="000629D5" w:rsidRPr="008322D1" w:rsidRDefault="000629D5" w:rsidP="00BE752B">
            <w:pPr>
              <w:pStyle w:val="Contactdetails"/>
              <w:jc w:val="center"/>
              <w:rPr>
                <w:rStyle w:val="Hyperlink"/>
                <w:lang w:val="en-GB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14:paraId="4E5EF2E1" w14:textId="77777777" w:rsidR="000629D5" w:rsidRDefault="000629D5" w:rsidP="00615012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2B986E17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31B363C2" w14:textId="77777777" w:rsidR="0043117B" w:rsidRPr="00846D4F" w:rsidRDefault="00000000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B821B0">
      <w:headerReference w:type="default" r:id="rId2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501AB" w14:textId="77777777" w:rsidR="00E0586A" w:rsidRDefault="00E0586A" w:rsidP="000C45FF">
      <w:r>
        <w:separator/>
      </w:r>
    </w:p>
  </w:endnote>
  <w:endnote w:type="continuationSeparator" w:id="0">
    <w:p w14:paraId="1E38033B" w14:textId="77777777" w:rsidR="00E0586A" w:rsidRDefault="00E0586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4355D" w14:textId="77777777" w:rsidR="00E0586A" w:rsidRDefault="00E0586A" w:rsidP="000C45FF">
      <w:r>
        <w:separator/>
      </w:r>
    </w:p>
  </w:footnote>
  <w:footnote w:type="continuationSeparator" w:id="0">
    <w:p w14:paraId="45A67604" w14:textId="77777777" w:rsidR="00E0586A" w:rsidRDefault="00E0586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CA2DE" w14:textId="77777777" w:rsidR="000C45FF" w:rsidRDefault="000C45FF">
    <w:pPr>
      <w:pStyle w:val="Header"/>
    </w:pPr>
    <w:r>
      <w:rPr>
        <w:noProof/>
        <w:lang w:val="en-GB" w:bidi="en-GB"/>
      </w:rPr>
      <w:drawing>
        <wp:anchor distT="0" distB="0" distL="114300" distR="114300" simplePos="0" relativeHeight="251658240" behindDoc="1" locked="0" layoutInCell="1" allowOverlap="1" wp14:anchorId="33B1CD0F" wp14:editId="4714889F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19.65pt;height:19.65pt;visibility:visible;mso-wrap-style:square" o:bullet="t">
        <v:imagedata r:id="rId1" o:title=""/>
      </v:shape>
    </w:pict>
  </w:numPicBullet>
  <w:numPicBullet w:numPicBulletId="1">
    <w:pict>
      <v:shape id="_x0000_i1129" type="#_x0000_t75" style="width:21.8pt;height:21.8pt;visibility:visible;mso-wrap-style:square" o:bullet="t">
        <v:imagedata r:id="rId2" o:title=""/>
      </v:shape>
    </w:pict>
  </w:numPicBullet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57B93"/>
    <w:multiLevelType w:val="hybridMultilevel"/>
    <w:tmpl w:val="CEAC5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011375">
    <w:abstractNumId w:val="0"/>
  </w:num>
  <w:num w:numId="2" w16cid:durableId="405491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12"/>
    <w:rsid w:val="00036450"/>
    <w:rsid w:val="00061C84"/>
    <w:rsid w:val="000629D5"/>
    <w:rsid w:val="00064B6A"/>
    <w:rsid w:val="00076632"/>
    <w:rsid w:val="000C45FF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2B6B5B"/>
    <w:rsid w:val="0030481B"/>
    <w:rsid w:val="004071FC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15012"/>
    <w:rsid w:val="0062123A"/>
    <w:rsid w:val="00646E75"/>
    <w:rsid w:val="006610D6"/>
    <w:rsid w:val="006771D0"/>
    <w:rsid w:val="00715FCB"/>
    <w:rsid w:val="00743101"/>
    <w:rsid w:val="007867A0"/>
    <w:rsid w:val="007927F5"/>
    <w:rsid w:val="00802CA0"/>
    <w:rsid w:val="008322D1"/>
    <w:rsid w:val="00846D4F"/>
    <w:rsid w:val="008C1736"/>
    <w:rsid w:val="008D1FC4"/>
    <w:rsid w:val="00922D5C"/>
    <w:rsid w:val="009E7C63"/>
    <w:rsid w:val="00A10A67"/>
    <w:rsid w:val="00A2118D"/>
    <w:rsid w:val="00AD76E2"/>
    <w:rsid w:val="00B20152"/>
    <w:rsid w:val="00B70850"/>
    <w:rsid w:val="00B821B0"/>
    <w:rsid w:val="00BE752B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D172A"/>
    <w:rsid w:val="00E0586A"/>
    <w:rsid w:val="00E25A26"/>
    <w:rsid w:val="00E55D74"/>
    <w:rsid w:val="00E866EC"/>
    <w:rsid w:val="00E93B74"/>
    <w:rsid w:val="00EB3A62"/>
    <w:rsid w:val="00F60274"/>
    <w:rsid w:val="00F77FB9"/>
    <w:rsid w:val="00FB068F"/>
    <w:rsid w:val="00FE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AB6AF1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615012"/>
    <w:rPr>
      <w:color w:val="704404" w:themeColor="followedHyperlink"/>
      <w:u w:val="single"/>
    </w:rPr>
  </w:style>
  <w:style w:type="paragraph" w:customStyle="1" w:styleId="5465AB231881B54FBC48C664DC245D10">
    <w:name w:val="5465AB231881B54FBC48C664DC245D10"/>
    <w:rsid w:val="00615012"/>
    <w:rPr>
      <w:kern w:val="2"/>
      <w:lang w:val="en-UA" w:eastAsia="en-GB"/>
      <w14:ligatures w14:val="standardContextual"/>
    </w:rPr>
  </w:style>
  <w:style w:type="paragraph" w:styleId="ListParagraph">
    <w:name w:val="List Paragraph"/>
    <w:basedOn w:val="Normal"/>
    <w:uiPriority w:val="34"/>
    <w:qFormat/>
    <w:rsid w:val="00615012"/>
    <w:pPr>
      <w:spacing w:after="0"/>
      <w:ind w:left="720"/>
      <w:contextualSpacing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1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hyperlink" Target="https://www.linkedin.com/in/lilya-drozdovska-ba44301a6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file:///%22mailto/belyashova.liya@gmail.com%22." TargetMode="Externa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drozdovsk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svg"/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.drozdovska/Library/Containers/com.microsoft.Word/Data/Library/Application%20Support/Microsoft/Office/16.0/DTS/Search/%7bDFDD746D-54BB-8B4E-96C6-AD700C9D1D32%7dtf8892427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13129FE4258408A0EB2097621D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996BE-FF04-194E-A773-FCC6B83BED50}"/>
      </w:docPartPr>
      <w:docPartBody>
        <w:p w:rsidR="00000000" w:rsidRDefault="00000000">
          <w:pPr>
            <w:pStyle w:val="99913129FE4258408A0EB2097621D2A3"/>
          </w:pPr>
          <w:r w:rsidRPr="00846D4F">
            <w:rPr>
              <w:rStyle w:val="Heading2Char"/>
              <w:lang w:val="en-GB" w:bidi="en-GB"/>
            </w:rPr>
            <w:t>CONTACT</w:t>
          </w:r>
        </w:p>
      </w:docPartBody>
    </w:docPart>
    <w:docPart>
      <w:docPartPr>
        <w:name w:val="6BEE9E96EDB6D647BD94729A62243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77D1D-EC47-2F4C-B6A1-07AFCAEBFF6F}"/>
      </w:docPartPr>
      <w:docPartBody>
        <w:p w:rsidR="00000000" w:rsidRDefault="005E24BA" w:rsidP="005E24BA">
          <w:pPr>
            <w:pStyle w:val="6BEE9E96EDB6D647BD94729A62243BF7"/>
          </w:pPr>
          <w:r w:rsidRPr="00C31916">
            <w:rPr>
              <w:lang w:val="en-GB" w:bidi="en-GB"/>
            </w:rPr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71026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BA"/>
    <w:rsid w:val="005E24BA"/>
    <w:rsid w:val="00C4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A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902A251A8C684A8D9987756D26A463">
    <w:name w:val="79902A251A8C684A8D9987756D26A463"/>
  </w:style>
  <w:style w:type="paragraph" w:customStyle="1" w:styleId="AA833F260C4ED946A98E32375E39771A">
    <w:name w:val="AA833F260C4ED946A98E32375E39771A"/>
  </w:style>
  <w:style w:type="paragraph" w:customStyle="1" w:styleId="D187399CD688B0438AAC05AA2FB1D79D">
    <w:name w:val="D187399CD688B0438AAC05AA2FB1D79D"/>
  </w:style>
  <w:style w:type="paragraph" w:customStyle="1" w:styleId="2721ABD08917A141A6F8D90007473FF5">
    <w:name w:val="2721ABD08917A141A6F8D90007473FF5"/>
  </w:style>
  <w:style w:type="paragraph" w:customStyle="1" w:styleId="5E995F2DA277B34DBC1AAF00D652D55C">
    <w:name w:val="5E995F2DA277B34DBC1AAF00D652D55C"/>
  </w:style>
  <w:style w:type="paragraph" w:customStyle="1" w:styleId="27AC0BF8928FDD42863708DD596C853E">
    <w:name w:val="27AC0BF8928FDD42863708DD596C853E"/>
  </w:style>
  <w:style w:type="paragraph" w:customStyle="1" w:styleId="BAA65381DD300A4EB3DDFCD60C7B793F">
    <w:name w:val="BAA65381DD300A4EB3DDFCD60C7B793F"/>
  </w:style>
  <w:style w:type="paragraph" w:customStyle="1" w:styleId="115DA70173000D4EB14283026CC3E97B">
    <w:name w:val="115DA70173000D4EB14283026CC3E97B"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kern w:val="0"/>
      <w:sz w:val="22"/>
      <w:szCs w:val="20"/>
      <w:lang w:val="en-US" w:eastAsia="en-US"/>
      <w14:ligatures w14:val="none"/>
    </w:rPr>
  </w:style>
  <w:style w:type="paragraph" w:customStyle="1" w:styleId="9DCF80E38ED27A4E95646B0919E8711C">
    <w:name w:val="9DCF80E38ED27A4E95646B0919E8711C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BE879C482FCFBD4F8D1B75F129F8C448">
    <w:name w:val="BE879C482FCFBD4F8D1B75F129F8C448"/>
  </w:style>
  <w:style w:type="paragraph" w:customStyle="1" w:styleId="3B683DF9D23C2C4B90EAB70C3FCA7064">
    <w:name w:val="3B683DF9D23C2C4B90EAB70C3FCA7064"/>
  </w:style>
  <w:style w:type="paragraph" w:customStyle="1" w:styleId="89413C5F73322A46A676269D1D73921B">
    <w:name w:val="89413C5F73322A46A676269D1D73921B"/>
  </w:style>
  <w:style w:type="paragraph" w:customStyle="1" w:styleId="D20053CB1217E84B809728F23DBB3D65">
    <w:name w:val="D20053CB1217E84B809728F23DBB3D65"/>
  </w:style>
  <w:style w:type="paragraph" w:customStyle="1" w:styleId="D7438234ED5AED41BADC99DC9CAFB5A2">
    <w:name w:val="D7438234ED5AED41BADC99DC9CAFB5A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paragraph" w:customStyle="1" w:styleId="99913129FE4258408A0EB2097621D2A3">
    <w:name w:val="99913129FE4258408A0EB2097621D2A3"/>
  </w:style>
  <w:style w:type="paragraph" w:customStyle="1" w:styleId="5465AB231881B54FBC48C664DC245D10">
    <w:name w:val="5465AB231881B54FBC48C664DC245D10"/>
  </w:style>
  <w:style w:type="paragraph" w:customStyle="1" w:styleId="7D3E2AC4FE764249B510C5595C706CE3">
    <w:name w:val="7D3E2AC4FE764249B510C5595C706CE3"/>
  </w:style>
  <w:style w:type="paragraph" w:customStyle="1" w:styleId="924469A11501A14EB4E56AED6609D827">
    <w:name w:val="924469A11501A14EB4E56AED6609D827"/>
  </w:style>
  <w:style w:type="paragraph" w:customStyle="1" w:styleId="98EB05398214774DBE632DED0ACFD272">
    <w:name w:val="98EB05398214774DBE632DED0ACFD272"/>
  </w:style>
  <w:style w:type="paragraph" w:customStyle="1" w:styleId="A3C35ACFE760634585D305E7AECBD973">
    <w:name w:val="A3C35ACFE760634585D305E7AECBD973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9CB700898874F646A0B53C8297971C46">
    <w:name w:val="9CB700898874F646A0B53C8297971C46"/>
  </w:style>
  <w:style w:type="paragraph" w:customStyle="1" w:styleId="6BEE9E96EDB6D647BD94729A62243BF7">
    <w:name w:val="6BEE9E96EDB6D647BD94729A62243BF7"/>
    <w:rsid w:val="005E24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letter.dotx</Template>
  <TotalTime>0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2023-05-11T12:53:00Z</dcterms:created>
  <dcterms:modified xsi:type="dcterms:W3CDTF">2023-05-11T13:36:00Z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